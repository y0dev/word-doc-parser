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064B8" w14:textId="559EF68E" w:rsidR="0086074E" w:rsidRDefault="0086074E" w:rsidP="00272F3A">
      <w:r>
        <w:t xml:space="preserve">Article-id = </w:t>
      </w:r>
      <w:r w:rsidR="00333F82">
        <w:t>embedded-notes</w:t>
      </w:r>
    </w:p>
    <w:p w14:paraId="058EC22B" w14:textId="3FC5DD23" w:rsidR="001C353A" w:rsidRDefault="001C353A" w:rsidP="00272F3A">
      <w:r>
        <w:t>Description</w:t>
      </w:r>
    </w:p>
    <w:p w14:paraId="24C164B4" w14:textId="77777777" w:rsidR="001C353A" w:rsidRDefault="001C353A" w:rsidP="001C353A">
      <w:r>
        <w:t>Notes from my time working in embedded</w:t>
      </w:r>
    </w:p>
    <w:p w14:paraId="5D9E6C40" w14:textId="3701BD71" w:rsidR="004A2F28" w:rsidRDefault="00662879" w:rsidP="004A2F28">
      <w:pPr>
        <w:pStyle w:val="Heading1"/>
      </w:pPr>
      <w:r>
        <w:t xml:space="preserve">A </w:t>
      </w:r>
      <w:r w:rsidR="00F41599">
        <w:t>L</w:t>
      </w:r>
      <w:r>
        <w:t>ittle Help Please?</w:t>
      </w:r>
    </w:p>
    <w:p w14:paraId="6626974E" w14:textId="71876F83" w:rsidR="00333F82" w:rsidRDefault="00333F82" w:rsidP="00333F82"/>
    <w:p w14:paraId="73CDEF2B" w14:textId="592D95BD" w:rsidR="00333F82" w:rsidRPr="00333F82" w:rsidRDefault="00333F82" w:rsidP="00333F82">
      <w:r>
        <w:t xml:space="preserve">Starting off in </w:t>
      </w:r>
      <w:r w:rsidRPr="00EA11B0">
        <w:rPr>
          <w:b/>
          <w:bCs/>
        </w:rPr>
        <w:t>embedded there</w:t>
      </w:r>
      <w:r>
        <w:t xml:space="preserve"> is a lot of unknown. Every other discipline in software has a lot more resources as far as on the web. For example, if you want to find help with learning the ins and outs of backend development you can search “Create a backend”. There are tons of articles and YouTube videos. Try searching “how can I create a device driver in VxWorks”</w:t>
      </w:r>
      <w:r w:rsidR="003E515A">
        <w:t>.</w:t>
      </w:r>
      <w:r>
        <w:t xml:space="preserve"> </w:t>
      </w:r>
      <w:r w:rsidR="003E515A">
        <w:t>We see it is very difficult to get the help you need in a very scarce field.</w:t>
      </w:r>
      <w:r w:rsidR="00662879">
        <w:t xml:space="preserve"> My plan is to jot down as much information I have picked up over the years working in embedded.</w:t>
      </w:r>
    </w:p>
    <w:p w14:paraId="21ABB14A" w14:textId="77777777" w:rsidR="00785D99" w:rsidRPr="00095959" w:rsidRDefault="00785D99" w:rsidP="00E153A3">
      <w:pPr>
        <w:pStyle w:val="Caption"/>
        <w:rPr>
          <w:i w:val="0"/>
          <w:iCs w:val="0"/>
        </w:rPr>
      </w:pPr>
    </w:p>
    <w:sectPr w:rsidR="00785D99" w:rsidRPr="0009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39DF"/>
    <w:multiLevelType w:val="hybridMultilevel"/>
    <w:tmpl w:val="9A008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A1CEF"/>
    <w:multiLevelType w:val="hybridMultilevel"/>
    <w:tmpl w:val="870C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C3B7A"/>
    <w:multiLevelType w:val="hybridMultilevel"/>
    <w:tmpl w:val="CBC4C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385403">
    <w:abstractNumId w:val="1"/>
  </w:num>
  <w:num w:numId="2" w16cid:durableId="827131793">
    <w:abstractNumId w:val="0"/>
  </w:num>
  <w:num w:numId="3" w16cid:durableId="752355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82"/>
    <w:rsid w:val="00095959"/>
    <w:rsid w:val="000B40F1"/>
    <w:rsid w:val="00122BC4"/>
    <w:rsid w:val="00146401"/>
    <w:rsid w:val="001A68BC"/>
    <w:rsid w:val="001C353A"/>
    <w:rsid w:val="00214B9E"/>
    <w:rsid w:val="00272F3A"/>
    <w:rsid w:val="00282A28"/>
    <w:rsid w:val="002E1C0F"/>
    <w:rsid w:val="00333F82"/>
    <w:rsid w:val="003E515A"/>
    <w:rsid w:val="004013DF"/>
    <w:rsid w:val="004211C8"/>
    <w:rsid w:val="004A2F28"/>
    <w:rsid w:val="004E0ECC"/>
    <w:rsid w:val="00662879"/>
    <w:rsid w:val="006E4574"/>
    <w:rsid w:val="00716015"/>
    <w:rsid w:val="00760F85"/>
    <w:rsid w:val="00785D99"/>
    <w:rsid w:val="0086074E"/>
    <w:rsid w:val="008B272E"/>
    <w:rsid w:val="008C1BED"/>
    <w:rsid w:val="009B39A3"/>
    <w:rsid w:val="009F7581"/>
    <w:rsid w:val="00AB1077"/>
    <w:rsid w:val="00AF1151"/>
    <w:rsid w:val="00BE2878"/>
    <w:rsid w:val="00BF4CC3"/>
    <w:rsid w:val="00C14A20"/>
    <w:rsid w:val="00C84AF1"/>
    <w:rsid w:val="00CA2016"/>
    <w:rsid w:val="00CD132C"/>
    <w:rsid w:val="00CF6FEE"/>
    <w:rsid w:val="00DA78AD"/>
    <w:rsid w:val="00E153A3"/>
    <w:rsid w:val="00EA11B0"/>
    <w:rsid w:val="00F4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98CF"/>
  <w15:chartTrackingRefBased/>
  <w15:docId w15:val="{8C93E119-9760-4C7E-ADEA-F7628BA9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45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FE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153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6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\Custom%20Office%20Templates\Articl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F:\Documents\Custom Office Templates\Article_Template.dotx</Template>
  <TotalTime>445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Devontae Reid</dc:creator>
  <cp:keywords/>
  <dc:description/>
  <cp:lastModifiedBy>Reid, Devontae</cp:lastModifiedBy>
  <cp:revision>6</cp:revision>
  <dcterms:created xsi:type="dcterms:W3CDTF">2023-03-15T22:09:00Z</dcterms:created>
  <dcterms:modified xsi:type="dcterms:W3CDTF">2024-12-14T10:17:00Z</dcterms:modified>
</cp:coreProperties>
</file>