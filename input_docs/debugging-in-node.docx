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921F" w14:textId="74F7B067" w:rsidR="0086074E" w:rsidRDefault="0086074E" w:rsidP="00272F3A">
      <w:r>
        <w:t xml:space="preserve">Article-id = </w:t>
      </w:r>
      <w:r w:rsidR="00EC35EC">
        <w:t>debugging-in-node</w:t>
      </w:r>
    </w:p>
    <w:p w14:paraId="5D3751E8" w14:textId="5B5C3260" w:rsidR="0022290E" w:rsidRDefault="0022290E" w:rsidP="00272F3A">
      <w:r>
        <w:t>Article-title = Debugging in NodeJS</w:t>
      </w:r>
    </w:p>
    <w:p w14:paraId="1A9E6D01" w14:textId="77777777" w:rsidR="00272F3A" w:rsidRDefault="00272F3A" w:rsidP="00272F3A">
      <w:r>
        <w:t>Description</w:t>
      </w:r>
    </w:p>
    <w:p w14:paraId="4AC88C9D" w14:textId="3196921D" w:rsidR="00272F3A" w:rsidRDefault="00EC35EC" w:rsidP="00272F3A">
      <w:r>
        <w:t>How to properly debug in NodeJS</w:t>
      </w:r>
    </w:p>
    <w:p w14:paraId="0AC7474B" w14:textId="48ED2875" w:rsidR="004A2F28" w:rsidRDefault="00EC35EC" w:rsidP="004A2F28">
      <w:pPr>
        <w:pStyle w:val="Heading1"/>
      </w:pPr>
      <w:r>
        <w:t>Debugging in Node Using Chrome Devtools</w:t>
      </w:r>
    </w:p>
    <w:p w14:paraId="4D35F2E7" w14:textId="29B46A00" w:rsidR="00EC35EC" w:rsidRDefault="00EC35EC" w:rsidP="00EC35EC"/>
    <w:p w14:paraId="095352ED" w14:textId="406B04C7" w:rsidR="00EC35EC" w:rsidRDefault="00EC35EC" w:rsidP="00EC35EC">
      <w:r>
        <w:t xml:space="preserve">As I’m writing this the current Node version is 16.13. Debugging in NodeJS is a good trick to know how to do when you’re a web developer. It is done by adding simply </w:t>
      </w:r>
      <w:r w:rsidR="006C3217" w:rsidRPr="00006653">
        <w:rPr>
          <w:i/>
          <w:iCs/>
        </w:rPr>
        <w:t>--</w:t>
      </w:r>
      <w:r w:rsidRPr="00EC35EC">
        <w:rPr>
          <w:i/>
          <w:iCs/>
        </w:rPr>
        <w:t>inspect</w:t>
      </w:r>
      <w:r>
        <w:rPr>
          <w:i/>
          <w:iCs/>
        </w:rPr>
        <w:t xml:space="preserve"> </w:t>
      </w:r>
      <w:r>
        <w:t>flag.</w:t>
      </w:r>
      <w:r w:rsidR="006C3217">
        <w:t xml:space="preserve"> What happens is that when using </w:t>
      </w:r>
      <w:r w:rsidR="006C3217">
        <w:rPr>
          <w:i/>
          <w:iCs/>
        </w:rPr>
        <w:t>--inspect</w:t>
      </w:r>
      <w:r w:rsidR="006C3217">
        <w:t xml:space="preserve"> flag Node opens a port to accept WebSocket connections.</w:t>
      </w:r>
      <w:r w:rsidR="005B1C65">
        <w:t xml:space="preserve"> Now you will be presented with the following:</w:t>
      </w:r>
    </w:p>
    <w:p w14:paraId="0B86A1CF" w14:textId="77777777" w:rsidR="005B1C65" w:rsidRDefault="005B1C65" w:rsidP="005B1C65">
      <w:pPr>
        <w:keepNext/>
      </w:pPr>
      <w:r w:rsidRPr="005B1C65">
        <w:rPr>
          <w:noProof/>
        </w:rPr>
        <w:drawing>
          <wp:inline distT="0" distB="0" distL="0" distR="0" wp14:anchorId="2D0FDCC2" wp14:editId="70B06F99">
            <wp:extent cx="5943600" cy="1103630"/>
            <wp:effectExtent l="0" t="0" r="0" b="127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678" w14:textId="262AB6C8" w:rsidR="005B1C65" w:rsidRDefault="005B1C65" w:rsidP="005B1C65">
      <w:pPr>
        <w:pStyle w:val="Caption"/>
      </w:pPr>
      <w:r>
        <w:t>node --inspect snippet</w:t>
      </w:r>
    </w:p>
    <w:p w14:paraId="4FB2EE3F" w14:textId="0827EAB0" w:rsidR="002374E7" w:rsidRDefault="002374E7" w:rsidP="002374E7">
      <w:r>
        <w:t xml:space="preserve">Once successful, now open up Google Chrome and type the following URL </w:t>
      </w:r>
      <w:r>
        <w:rPr>
          <w:i/>
          <w:iCs/>
        </w:rPr>
        <w:t>chrome://inspect/#devices</w:t>
      </w:r>
      <w:r>
        <w:t xml:space="preserve">. This will present you with a DevTools webpage that allows you to debug your node project. </w:t>
      </w:r>
      <w:r w:rsidR="00DF3AD1">
        <w:t xml:space="preserve"> Click Configure… which should open up a window in which you can see the discoverable ports on your PC.</w:t>
      </w:r>
      <w:r w:rsidR="00802F67">
        <w:t xml:space="preserve"> You should now see a remote target added to your DevTools dashboard. Click inspect and a new window should appear.</w:t>
      </w:r>
    </w:p>
    <w:p w14:paraId="7FC464F0" w14:textId="26EEDA4D" w:rsidR="00802F67" w:rsidRDefault="00802F67" w:rsidP="002374E7"/>
    <w:p w14:paraId="7CA4349C" w14:textId="056638AF" w:rsidR="005443E2" w:rsidRDefault="00802F67" w:rsidP="002374E7">
      <w:r>
        <w:t>One problem I had was getting the file to appear. In order to get it to appear I have to find the file by using CTRL-P and searching for the file. The location of mine was at the end of the list.</w:t>
      </w:r>
      <w:r w:rsidR="005443E2">
        <w:t xml:space="preserve"> Now you can debug away by adding breakpoints and running your application. While debugging you can hover over various variables in your code to find the problem. </w:t>
      </w:r>
      <w:r w:rsidR="00BA1B69">
        <w:t>You will also notice arrows for stepping in and out of functions that are very useful.</w:t>
      </w:r>
    </w:p>
    <w:p w14:paraId="3D9954EF" w14:textId="3E5C39FA" w:rsidR="009E397B" w:rsidRDefault="009E397B" w:rsidP="002374E7"/>
    <w:p w14:paraId="74B56197" w14:textId="3CD0151A" w:rsidR="009E397B" w:rsidRDefault="009E397B" w:rsidP="009E397B">
      <w:pPr>
        <w:pStyle w:val="Heading1"/>
      </w:pPr>
      <w:r>
        <w:t>Setting up Stack Trace</w:t>
      </w:r>
    </w:p>
    <w:p w14:paraId="73290DE6" w14:textId="0F63AF02" w:rsidR="009E397B" w:rsidRDefault="009E397B" w:rsidP="002374E7"/>
    <w:p w14:paraId="7E3DAA34" w14:textId="7B33E52C" w:rsidR="008D4A20" w:rsidRDefault="008D4A20" w:rsidP="002374E7">
      <w:r>
        <w:t>The basics behind displaying stack trace is simple in node. All one would have to do is.</w:t>
      </w:r>
    </w:p>
    <w:p w14:paraId="1BB24A86" w14:textId="77777777" w:rsidR="009E397B" w:rsidRDefault="009E397B" w:rsidP="002374E7"/>
    <w:p w14:paraId="402CE02D" w14:textId="4913D249" w:rsidR="005443E2" w:rsidRPr="002374E7" w:rsidRDefault="005443E2" w:rsidP="002374E7">
      <w:r>
        <w:t>Soli Deo Gloria</w:t>
      </w:r>
    </w:p>
    <w:p w14:paraId="1A06BD13" w14:textId="77777777" w:rsidR="00785D99" w:rsidRPr="00095959" w:rsidRDefault="00785D99" w:rsidP="00E153A3">
      <w:pPr>
        <w:pStyle w:val="Caption"/>
        <w:rPr>
          <w:i w:val="0"/>
          <w:iCs w:val="0"/>
        </w:rPr>
      </w:pPr>
    </w:p>
    <w:sectPr w:rsidR="00785D99" w:rsidRPr="000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9DF"/>
    <w:multiLevelType w:val="hybridMultilevel"/>
    <w:tmpl w:val="9A00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1CEF"/>
    <w:multiLevelType w:val="hybridMultilevel"/>
    <w:tmpl w:val="870C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3B7A"/>
    <w:multiLevelType w:val="hybridMultilevel"/>
    <w:tmpl w:val="CBC4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385403">
    <w:abstractNumId w:val="1"/>
  </w:num>
  <w:num w:numId="2" w16cid:durableId="827131793">
    <w:abstractNumId w:val="0"/>
  </w:num>
  <w:num w:numId="3" w16cid:durableId="752355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EC"/>
    <w:rsid w:val="00006653"/>
    <w:rsid w:val="00095959"/>
    <w:rsid w:val="000B40F1"/>
    <w:rsid w:val="00122BC4"/>
    <w:rsid w:val="00146401"/>
    <w:rsid w:val="001A68BC"/>
    <w:rsid w:val="001B333E"/>
    <w:rsid w:val="001B63E1"/>
    <w:rsid w:val="00214B9E"/>
    <w:rsid w:val="0022290E"/>
    <w:rsid w:val="002374E7"/>
    <w:rsid w:val="00272F3A"/>
    <w:rsid w:val="00282A28"/>
    <w:rsid w:val="002E1C0F"/>
    <w:rsid w:val="004013DF"/>
    <w:rsid w:val="004A2F28"/>
    <w:rsid w:val="004E0ECC"/>
    <w:rsid w:val="005443E2"/>
    <w:rsid w:val="005B1C65"/>
    <w:rsid w:val="006C3217"/>
    <w:rsid w:val="006E4574"/>
    <w:rsid w:val="00716015"/>
    <w:rsid w:val="00760F85"/>
    <w:rsid w:val="00783B1F"/>
    <w:rsid w:val="00785D99"/>
    <w:rsid w:val="00802F67"/>
    <w:rsid w:val="0086074E"/>
    <w:rsid w:val="008B272E"/>
    <w:rsid w:val="008C1BED"/>
    <w:rsid w:val="008D4A20"/>
    <w:rsid w:val="009B39A3"/>
    <w:rsid w:val="009E397B"/>
    <w:rsid w:val="009E435A"/>
    <w:rsid w:val="009F7581"/>
    <w:rsid w:val="00AB1077"/>
    <w:rsid w:val="00AF1151"/>
    <w:rsid w:val="00BA1B69"/>
    <w:rsid w:val="00BE2878"/>
    <w:rsid w:val="00BF4CC3"/>
    <w:rsid w:val="00C14A20"/>
    <w:rsid w:val="00C32B72"/>
    <w:rsid w:val="00C84AF1"/>
    <w:rsid w:val="00CA2016"/>
    <w:rsid w:val="00CD132C"/>
    <w:rsid w:val="00CF6FEE"/>
    <w:rsid w:val="00DA78AD"/>
    <w:rsid w:val="00DF3AD1"/>
    <w:rsid w:val="00E153A3"/>
    <w:rsid w:val="00E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F829"/>
  <w15:chartTrackingRefBased/>
  <w15:docId w15:val="{39BEF2B8-59B8-48B3-9230-7ED792AB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F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53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images/articles/node-inspect.pn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ustom%20Office%20Templates\Artic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Article_Template.dotx</Template>
  <TotalTime>1467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Devontae Reid</dc:creator>
  <cp:keywords/>
  <dc:description/>
  <cp:lastModifiedBy>Devontae Reid</cp:lastModifiedBy>
  <cp:revision>18</cp:revision>
  <dcterms:created xsi:type="dcterms:W3CDTF">2023-03-29T00:52:00Z</dcterms:created>
  <dcterms:modified xsi:type="dcterms:W3CDTF">2023-03-30T01:20:00Z</dcterms:modified>
</cp:coreProperties>
</file>